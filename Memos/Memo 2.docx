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"/>
      </w:tblPr>
      <w:tblGrid>
        <w:gridCol w:w="2088"/>
        <w:gridCol w:w="288"/>
        <w:gridCol w:w="8424"/>
      </w:tblGrid>
      <w:tr w:rsidR="0006707B" w14:paraId="2FFE21AF" w14:textId="77777777">
        <w:trPr>
          <w:trHeight w:hRule="exact" w:val="720"/>
          <w:jc w:val="right"/>
        </w:trPr>
        <w:tc>
          <w:tcPr>
            <w:tcW w:w="2088" w:type="dxa"/>
            <w:vAlign w:val="bottom"/>
          </w:tcPr>
          <w:p w14:paraId="149769BD" w14:textId="22198FE9" w:rsidR="0006707B" w:rsidRDefault="00714C00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E269827E4E282F41AD89F01D66B5810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9-03-27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913C7">
                  <w:t>03.2</w:t>
                </w:r>
                <w:r w:rsidR="00D232CB">
                  <w:t>7</w:t>
                </w:r>
                <w:r w:rsidR="00C913C7">
                  <w:t>.2019</w:t>
                </w:r>
              </w:sdtContent>
            </w:sdt>
          </w:p>
        </w:tc>
        <w:tc>
          <w:tcPr>
            <w:tcW w:w="288" w:type="dxa"/>
            <w:vAlign w:val="bottom"/>
          </w:tcPr>
          <w:p w14:paraId="0FC04703" w14:textId="77777777" w:rsidR="0006707B" w:rsidRDefault="0006707B"/>
        </w:tc>
        <w:tc>
          <w:tcPr>
            <w:tcW w:w="8424" w:type="dxa"/>
            <w:vAlign w:val="bottom"/>
          </w:tcPr>
          <w:p w14:paraId="5E70FF47" w14:textId="77777777" w:rsidR="0006707B" w:rsidRDefault="00714C00">
            <w:pPr>
              <w:pStyle w:val="Title"/>
            </w:pPr>
            <w:sdt>
              <w:sdtPr>
                <w:alias w:val="Title"/>
                <w:tag w:val=""/>
                <w:id w:val="21604194"/>
                <w:placeholder>
                  <w:docPart w:val="956250C725BF1940A2D9594D6C3D8C79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B1DE7">
                  <w:t>Memo</w:t>
                </w:r>
              </w:sdtContent>
            </w:sdt>
          </w:p>
        </w:tc>
      </w:tr>
      <w:tr w:rsidR="0006707B" w14:paraId="7FF9E81E" w14:textId="77777777">
        <w:trPr>
          <w:trHeight w:hRule="exact" w:val="86"/>
          <w:jc w:val="right"/>
        </w:trPr>
        <w:tc>
          <w:tcPr>
            <w:tcW w:w="2088" w:type="dxa"/>
            <w:shd w:val="clear" w:color="auto" w:fill="000000" w:themeFill="text1"/>
          </w:tcPr>
          <w:p w14:paraId="435EF6B7" w14:textId="77777777" w:rsidR="0006707B" w:rsidRDefault="0006707B"/>
        </w:tc>
        <w:tc>
          <w:tcPr>
            <w:tcW w:w="288" w:type="dxa"/>
          </w:tcPr>
          <w:p w14:paraId="2D2B908A" w14:textId="77777777" w:rsidR="0006707B" w:rsidRDefault="0006707B"/>
        </w:tc>
        <w:tc>
          <w:tcPr>
            <w:tcW w:w="8424" w:type="dxa"/>
            <w:shd w:val="clear" w:color="auto" w:fill="000000" w:themeFill="text1"/>
          </w:tcPr>
          <w:p w14:paraId="7B54D19A" w14:textId="77777777" w:rsidR="0006707B" w:rsidRDefault="0006707B"/>
        </w:tc>
      </w:tr>
    </w:tbl>
    <w:p w14:paraId="314ACBBF" w14:textId="77777777" w:rsidR="0006707B" w:rsidRDefault="00FB1DE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01B60" wp14:editId="4636F097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page">
                  <wp:posOffset>1200150</wp:posOffset>
                </wp:positionV>
                <wp:extent cx="1325880" cy="1984248"/>
                <wp:effectExtent l="0" t="0" r="7620" b="0"/>
                <wp:wrapNone/>
                <wp:docPr id="1" name="Text Box 1" descr="Memo form heading text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1984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95904" w14:textId="77777777" w:rsidR="0006707B" w:rsidRDefault="00FB1DE7">
                            <w:pPr>
                              <w:pStyle w:val="FormHeading"/>
                            </w:pPr>
                            <w:r>
                              <w:t>To</w:t>
                            </w:r>
                          </w:p>
                          <w:p w14:paraId="2AE8B424" w14:textId="77777777" w:rsidR="0006707B" w:rsidRDefault="00C913C7">
                            <w:pPr>
                              <w:pStyle w:val="FormText"/>
                            </w:pPr>
                            <w:r>
                              <w:t>Sarah Kruse</w:t>
                            </w:r>
                          </w:p>
                          <w:p w14:paraId="3C5390B6" w14:textId="77777777" w:rsidR="0006707B" w:rsidRDefault="00FB1DE7">
                            <w:pPr>
                              <w:pStyle w:val="FormHeading"/>
                            </w:pPr>
                            <w:r>
                              <w:t>From</w:t>
                            </w:r>
                          </w:p>
                          <w:p w14:paraId="6CE36277" w14:textId="77777777" w:rsidR="0006707B" w:rsidRDefault="00C913C7">
                            <w:pPr>
                              <w:pStyle w:val="FormText"/>
                            </w:pPr>
                            <w:r>
                              <w:t>Purple Team</w:t>
                            </w:r>
                          </w:p>
                          <w:p w14:paraId="6A4572F4" w14:textId="77777777" w:rsidR="00C913C7" w:rsidRDefault="00C913C7">
                            <w:pPr>
                              <w:pStyle w:val="FormText"/>
                            </w:pPr>
                            <w:r>
                              <w:t xml:space="preserve">Jordan Moore, </w:t>
                            </w:r>
                            <w:proofErr w:type="spellStart"/>
                            <w:r>
                              <w:t>Kue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Khang</w:t>
                            </w:r>
                            <w:proofErr w:type="spellEnd"/>
                            <w:r>
                              <w:t xml:space="preserve">, Kyle Randall, Anton Fuchs, Bill </w:t>
                            </w:r>
                            <w:proofErr w:type="spellStart"/>
                            <w:r>
                              <w:t>Vang</w:t>
                            </w:r>
                            <w:proofErr w:type="spellEnd"/>
                          </w:p>
                          <w:p w14:paraId="0557E112" w14:textId="77777777" w:rsidR="0006707B" w:rsidRDefault="00FB1DE7">
                            <w:pPr>
                              <w:pStyle w:val="FormHeading"/>
                            </w:pPr>
                            <w:r>
                              <w:t>CC</w:t>
                            </w:r>
                          </w:p>
                          <w:p w14:paraId="17622EA2" w14:textId="77777777" w:rsidR="0006707B" w:rsidRDefault="0006707B">
                            <w:pPr>
                              <w:pStyle w:val="FormText"/>
                            </w:pPr>
                          </w:p>
                          <w:p w14:paraId="2CA3AE15" w14:textId="77777777" w:rsidR="0006707B" w:rsidRDefault="00FB1DE7">
                            <w:pPr>
                              <w:pStyle w:val="FormHeading"/>
                            </w:pPr>
                            <w:r>
                              <w:t>Re</w:t>
                            </w:r>
                          </w:p>
                          <w:p w14:paraId="1E5A1C12" w14:textId="240D997D" w:rsidR="0006707B" w:rsidRDefault="00C913C7">
                            <w:pPr>
                              <w:pStyle w:val="FormText"/>
                            </w:pPr>
                            <w:r>
                              <w:t xml:space="preserve">Memo </w:t>
                            </w:r>
                            <w:r w:rsidR="00D232CB">
                              <w:t>2</w:t>
                            </w:r>
                            <w:r>
                              <w:t xml:space="preserve"> -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01B6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emo form heading text box" style="position:absolute;margin-left:0;margin-top:94.5pt;width:104.4pt;height:156.25pt;z-index:251659264;visibility:visible;mso-wrap-style:square;mso-width-percent:0;mso-height-percent:0;mso-left-percent:59;mso-wrap-distance-left:9pt;mso-wrap-distance-top:0;mso-wrap-distance-right:9pt;mso-wrap-distance-bottom:0;mso-position-horizontal-relative:page;mso-position-vertical:absolute;mso-position-vertical-relative:page;mso-width-percent:0;mso-height-percent:0;mso-left-percent:59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" filled="f" stroked="f" strokeweight=".5pt">
                <v:textbox style="mso-fit-shape-to-text:t" inset="0,0,0,0">
                  <w:txbxContent>
                    <w:p w14:paraId="3A495904" w14:textId="77777777" w:rsidR="0006707B" w:rsidRDefault="00FB1DE7">
                      <w:pPr>
                        <w:pStyle w:val="FormHeading"/>
                      </w:pPr>
                      <w:r>
                        <w:t>To</w:t>
                      </w:r>
                    </w:p>
                    <w:p w14:paraId="2AE8B424" w14:textId="77777777" w:rsidR="0006707B" w:rsidRDefault="00C913C7">
                      <w:pPr>
                        <w:pStyle w:val="FormText"/>
                      </w:pPr>
                      <w:r>
                        <w:t>Sarah Kruse</w:t>
                      </w:r>
                    </w:p>
                    <w:p w14:paraId="3C5390B6" w14:textId="77777777" w:rsidR="0006707B" w:rsidRDefault="00FB1DE7">
                      <w:pPr>
                        <w:pStyle w:val="FormHeading"/>
                      </w:pPr>
                      <w:r>
                        <w:t>From</w:t>
                      </w:r>
                    </w:p>
                    <w:p w14:paraId="6CE36277" w14:textId="77777777" w:rsidR="0006707B" w:rsidRDefault="00C913C7">
                      <w:pPr>
                        <w:pStyle w:val="FormText"/>
                      </w:pPr>
                      <w:r>
                        <w:t>Purple Team</w:t>
                      </w:r>
                    </w:p>
                    <w:p w14:paraId="6A4572F4" w14:textId="77777777" w:rsidR="00C913C7" w:rsidRDefault="00C913C7">
                      <w:pPr>
                        <w:pStyle w:val="FormText"/>
                      </w:pPr>
                      <w:r>
                        <w:t xml:space="preserve">Jordan Moore, </w:t>
                      </w:r>
                      <w:proofErr w:type="spellStart"/>
                      <w:r>
                        <w:t>Kue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Khang</w:t>
                      </w:r>
                      <w:proofErr w:type="spellEnd"/>
                      <w:r>
                        <w:t xml:space="preserve">, Kyle Randall, Anton Fuchs, Bill </w:t>
                      </w:r>
                      <w:proofErr w:type="spellStart"/>
                      <w:r>
                        <w:t>Vang</w:t>
                      </w:r>
                      <w:proofErr w:type="spellEnd"/>
                    </w:p>
                    <w:p w14:paraId="0557E112" w14:textId="77777777" w:rsidR="0006707B" w:rsidRDefault="00FB1DE7">
                      <w:pPr>
                        <w:pStyle w:val="FormHeading"/>
                      </w:pPr>
                      <w:r>
                        <w:t>CC</w:t>
                      </w:r>
                    </w:p>
                    <w:p w14:paraId="17622EA2" w14:textId="77777777" w:rsidR="0006707B" w:rsidRDefault="0006707B">
                      <w:pPr>
                        <w:pStyle w:val="FormText"/>
                      </w:pPr>
                    </w:p>
                    <w:p w14:paraId="2CA3AE15" w14:textId="77777777" w:rsidR="0006707B" w:rsidRDefault="00FB1DE7">
                      <w:pPr>
                        <w:pStyle w:val="FormHeading"/>
                      </w:pPr>
                      <w:r>
                        <w:t>Re</w:t>
                      </w:r>
                    </w:p>
                    <w:p w14:paraId="1E5A1C12" w14:textId="240D997D" w:rsidR="0006707B" w:rsidRDefault="00C913C7">
                      <w:pPr>
                        <w:pStyle w:val="FormText"/>
                      </w:pPr>
                      <w:r>
                        <w:t xml:space="preserve">Memo </w:t>
                      </w:r>
                      <w:r w:rsidR="00D232CB">
                        <w:t>2</w:t>
                      </w:r>
                      <w:r>
                        <w:t xml:space="preserve"> - Progress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D773A2D" w14:textId="77777777" w:rsidR="0006707B" w:rsidRDefault="00FB1DE7">
      <w:pPr>
        <w:pStyle w:val="PageHeading"/>
      </w:pPr>
      <w:r>
        <w:t>Comments:</w:t>
      </w:r>
    </w:p>
    <w:p w14:paraId="01FF9762" w14:textId="663B95F2" w:rsidR="0006707B" w:rsidRDefault="00DA65EC" w:rsidP="0080497A">
      <w:pPr>
        <w:ind w:firstLine="720"/>
      </w:pPr>
      <w:r>
        <w:t xml:space="preserve">This past week we had to complete our </w:t>
      </w:r>
      <w:r w:rsidR="00D232CB">
        <w:t>book of business, driver, info, view/modify MVR, Login Page, and Data Dictionaries wireframe mockups</w:t>
      </w:r>
      <w:r>
        <w:t xml:space="preserve">. The </w:t>
      </w:r>
      <w:r w:rsidR="00D232CB">
        <w:t>wireframe mockups</w:t>
      </w:r>
      <w:r>
        <w:t xml:space="preserve"> went very smooth and we were able to have those all completed by </w:t>
      </w:r>
      <w:r w:rsidR="00D232CB">
        <w:t>Wednesday</w:t>
      </w:r>
      <w:r>
        <w:t>.</w:t>
      </w:r>
    </w:p>
    <w:p w14:paraId="455F4592" w14:textId="4FC97B91" w:rsidR="00064435" w:rsidRDefault="00064435" w:rsidP="0080497A">
      <w:pPr>
        <w:ind w:firstLine="720"/>
      </w:pPr>
      <w:r>
        <w:t xml:space="preserve">On Monday, Kyle Randall, Anton Fuchs, and </w:t>
      </w:r>
      <w:proofErr w:type="spellStart"/>
      <w:r w:rsidR="00D232CB">
        <w:t>Kue</w:t>
      </w:r>
      <w:proofErr w:type="spellEnd"/>
      <w:r w:rsidR="00D232CB">
        <w:t xml:space="preserve"> </w:t>
      </w:r>
      <w:proofErr w:type="spellStart"/>
      <w:r w:rsidR="00D232CB">
        <w:t>Khang</w:t>
      </w:r>
      <w:proofErr w:type="spellEnd"/>
      <w:r>
        <w:t xml:space="preserve"> were all present for the discussion in regards to our project. </w:t>
      </w:r>
      <w:r w:rsidR="00D232CB">
        <w:t xml:space="preserve">Bill </w:t>
      </w:r>
      <w:proofErr w:type="spellStart"/>
      <w:r w:rsidR="00D232CB">
        <w:t>Vang</w:t>
      </w:r>
      <w:proofErr w:type="spellEnd"/>
      <w:r w:rsidR="00D232CB">
        <w:t xml:space="preserve"> and Jordan Moore</w:t>
      </w:r>
      <w:r>
        <w:t xml:space="preserve"> notified </w:t>
      </w:r>
      <w:r w:rsidR="00D232CB">
        <w:t xml:space="preserve">the team </w:t>
      </w:r>
      <w:r>
        <w:t xml:space="preserve">a day in advance </w:t>
      </w:r>
      <w:r w:rsidR="00D232CB">
        <w:t>that they would not be in attendance.</w:t>
      </w:r>
      <w:r w:rsidR="00F70278">
        <w:t xml:space="preserve"> </w:t>
      </w:r>
      <w:r w:rsidR="00D232CB">
        <w:t>Bill was stuck in the cities in the morning and Jordan had to bring his girlfriend to a doctor’s appointment in the cities</w:t>
      </w:r>
      <w:r>
        <w:t xml:space="preserve">. We discussed the wireframe designs </w:t>
      </w:r>
      <w:r w:rsidR="00F70278">
        <w:t xml:space="preserve">and were able to get partway through the wireframes. On </w:t>
      </w:r>
      <w:r>
        <w:t>Wednesday, we had all in attendance for the discussion in regards to our project. We discussed</w:t>
      </w:r>
      <w:r w:rsidR="00F70278">
        <w:t>/worked on</w:t>
      </w:r>
      <w:r>
        <w:t xml:space="preserve"> the wireframe designs and </w:t>
      </w:r>
      <w:r w:rsidR="00F70278">
        <w:t>finalized the code of conduct for missing classes. We should have all wireframes finished by today.</w:t>
      </w:r>
    </w:p>
    <w:p w14:paraId="7F965B90" w14:textId="30667772" w:rsidR="00F70278" w:rsidRDefault="00AC7681" w:rsidP="0080497A">
      <w:pPr>
        <w:ind w:firstLine="720"/>
      </w:pPr>
      <w:r>
        <w:t>Kyle and Anton are</w:t>
      </w:r>
      <w:r w:rsidR="00F70278">
        <w:t xml:space="preserve"> going to finish the ERD by next week</w:t>
      </w:r>
      <w:r>
        <w:t xml:space="preserve">. Bill, Jordan, and </w:t>
      </w:r>
      <w:proofErr w:type="spellStart"/>
      <w:r>
        <w:t>Kue</w:t>
      </w:r>
      <w:proofErr w:type="spellEnd"/>
      <w:r>
        <w:t xml:space="preserve"> are going to </w:t>
      </w:r>
      <w:r w:rsidR="00F70278">
        <w:t>prepare some content for the mini presentations on Monday to ensure that we have the right info for that.</w:t>
      </w:r>
      <w:r>
        <w:t xml:space="preserve"> We are approximating that the ERD will take 2 hours to finish and the Mini Presentation will take 1 hour to finish.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1683"/>
        <w:gridCol w:w="1683"/>
        <w:gridCol w:w="1683"/>
        <w:gridCol w:w="1683"/>
      </w:tblGrid>
      <w:tr w:rsidR="00C913C7" w14:paraId="0BF1B96E" w14:textId="77777777" w:rsidTr="00C91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82" w:type="dxa"/>
          </w:tcPr>
          <w:p w14:paraId="72FCCA01" w14:textId="77777777" w:rsidR="00C913C7" w:rsidRDefault="00C913C7">
            <w:r>
              <w:t>Task</w:t>
            </w:r>
          </w:p>
        </w:tc>
        <w:tc>
          <w:tcPr>
            <w:tcW w:w="1683" w:type="dxa"/>
          </w:tcPr>
          <w:p w14:paraId="66DE82A5" w14:textId="77777777" w:rsidR="00C913C7" w:rsidRDefault="00C913C7">
            <w:r>
              <w:t>Person</w:t>
            </w:r>
          </w:p>
        </w:tc>
        <w:tc>
          <w:tcPr>
            <w:tcW w:w="1683" w:type="dxa"/>
          </w:tcPr>
          <w:p w14:paraId="0146DE92" w14:textId="77777777" w:rsidR="00C913C7" w:rsidRDefault="00C913C7">
            <w:r>
              <w:t>Deadline</w:t>
            </w:r>
          </w:p>
        </w:tc>
        <w:tc>
          <w:tcPr>
            <w:tcW w:w="1683" w:type="dxa"/>
          </w:tcPr>
          <w:p w14:paraId="16D5265D" w14:textId="77777777" w:rsidR="00C913C7" w:rsidRDefault="00C913C7">
            <w:r>
              <w:t>Estimated Time</w:t>
            </w:r>
          </w:p>
        </w:tc>
        <w:tc>
          <w:tcPr>
            <w:tcW w:w="1683" w:type="dxa"/>
          </w:tcPr>
          <w:p w14:paraId="0A2D6E6B" w14:textId="77777777" w:rsidR="00C913C7" w:rsidRDefault="00C913C7">
            <w:r>
              <w:t>Actual Time</w:t>
            </w:r>
          </w:p>
        </w:tc>
      </w:tr>
      <w:tr w:rsidR="00C913C7" w14:paraId="7915896E" w14:textId="77777777" w:rsidTr="00C913C7">
        <w:tc>
          <w:tcPr>
            <w:tcW w:w="1682" w:type="dxa"/>
          </w:tcPr>
          <w:p w14:paraId="536375C8" w14:textId="5C464EB8" w:rsidR="00C913C7" w:rsidRDefault="00D232CB">
            <w:r>
              <w:t>Book of Business</w:t>
            </w:r>
          </w:p>
        </w:tc>
        <w:tc>
          <w:tcPr>
            <w:tcW w:w="1683" w:type="dxa"/>
          </w:tcPr>
          <w:p w14:paraId="29AA606C" w14:textId="4E677C2C" w:rsidR="00C913C7" w:rsidRDefault="00DA65EC">
            <w:r>
              <w:t xml:space="preserve">Kyle Randall, </w:t>
            </w:r>
            <w:r w:rsidR="00D232CB">
              <w:t>Anton Fuchs</w:t>
            </w:r>
          </w:p>
        </w:tc>
        <w:tc>
          <w:tcPr>
            <w:tcW w:w="1683" w:type="dxa"/>
          </w:tcPr>
          <w:p w14:paraId="0841DA77" w14:textId="44F67255" w:rsidR="00C913C7" w:rsidRDefault="00DA65EC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6166C8CA" w14:textId="77777777" w:rsidR="00C913C7" w:rsidRDefault="00DA65EC">
            <w:r>
              <w:t>2 Hours</w:t>
            </w:r>
          </w:p>
        </w:tc>
        <w:tc>
          <w:tcPr>
            <w:tcW w:w="1683" w:type="dxa"/>
          </w:tcPr>
          <w:p w14:paraId="3F31EB1D" w14:textId="77777777" w:rsidR="00C913C7" w:rsidRDefault="00DA65EC">
            <w:r>
              <w:t>2 Hours</w:t>
            </w:r>
          </w:p>
        </w:tc>
      </w:tr>
      <w:tr w:rsidR="00C913C7" w14:paraId="170DCF6F" w14:textId="77777777" w:rsidTr="00C913C7">
        <w:tc>
          <w:tcPr>
            <w:tcW w:w="1682" w:type="dxa"/>
          </w:tcPr>
          <w:p w14:paraId="4A462F41" w14:textId="138418B9" w:rsidR="00C913C7" w:rsidRDefault="00D232CB">
            <w:r>
              <w:t>Driver Info</w:t>
            </w:r>
          </w:p>
        </w:tc>
        <w:tc>
          <w:tcPr>
            <w:tcW w:w="1683" w:type="dxa"/>
          </w:tcPr>
          <w:p w14:paraId="018FB8D8" w14:textId="455BE094" w:rsidR="00C913C7" w:rsidRDefault="00D232CB">
            <w:r>
              <w:t xml:space="preserve">Jordan Moore, Bill </w:t>
            </w:r>
            <w:proofErr w:type="spellStart"/>
            <w:r>
              <w:t>Vang</w:t>
            </w:r>
            <w:proofErr w:type="spellEnd"/>
          </w:p>
        </w:tc>
        <w:tc>
          <w:tcPr>
            <w:tcW w:w="1683" w:type="dxa"/>
          </w:tcPr>
          <w:p w14:paraId="01B2DCFC" w14:textId="7FD08821" w:rsidR="00C913C7" w:rsidRDefault="00DA65EC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45D470F6" w14:textId="77777777" w:rsidR="00C913C7" w:rsidRDefault="00DA65EC">
            <w:r>
              <w:t>2 Hours</w:t>
            </w:r>
          </w:p>
        </w:tc>
        <w:tc>
          <w:tcPr>
            <w:tcW w:w="1683" w:type="dxa"/>
          </w:tcPr>
          <w:p w14:paraId="01FE624D" w14:textId="77777777" w:rsidR="00C913C7" w:rsidRDefault="00DA65EC">
            <w:r>
              <w:t>2 Hours</w:t>
            </w:r>
          </w:p>
        </w:tc>
      </w:tr>
      <w:tr w:rsidR="00C913C7" w14:paraId="3F2F7862" w14:textId="77777777" w:rsidTr="00C913C7">
        <w:tc>
          <w:tcPr>
            <w:tcW w:w="1682" w:type="dxa"/>
          </w:tcPr>
          <w:p w14:paraId="07DB964B" w14:textId="459E1D40" w:rsidR="00C913C7" w:rsidRDefault="00D232CB">
            <w:r>
              <w:t>View/Modify MVR</w:t>
            </w:r>
          </w:p>
        </w:tc>
        <w:tc>
          <w:tcPr>
            <w:tcW w:w="1683" w:type="dxa"/>
          </w:tcPr>
          <w:p w14:paraId="0E2171DF" w14:textId="437A098E" w:rsidR="00C913C7" w:rsidRDefault="00D232CB">
            <w:r>
              <w:t xml:space="preserve">Jordan Moore, </w:t>
            </w:r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  <w:tc>
          <w:tcPr>
            <w:tcW w:w="1683" w:type="dxa"/>
          </w:tcPr>
          <w:p w14:paraId="341A3B73" w14:textId="2AD1CDB2" w:rsidR="00C913C7" w:rsidRDefault="00DA65EC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6D677088" w14:textId="0C55C40D" w:rsidR="00C913C7" w:rsidRDefault="00D232CB">
            <w:r>
              <w:t>2</w:t>
            </w:r>
            <w:r w:rsidR="00DA65EC">
              <w:t xml:space="preserve"> Hours</w:t>
            </w:r>
          </w:p>
        </w:tc>
        <w:tc>
          <w:tcPr>
            <w:tcW w:w="1683" w:type="dxa"/>
          </w:tcPr>
          <w:p w14:paraId="345515BB" w14:textId="5A2C7BA7" w:rsidR="00C913C7" w:rsidRDefault="00D232CB">
            <w:r>
              <w:t>2</w:t>
            </w:r>
            <w:r w:rsidR="00DA65EC">
              <w:t xml:space="preserve"> Hours</w:t>
            </w:r>
          </w:p>
        </w:tc>
      </w:tr>
      <w:tr w:rsidR="00C913C7" w14:paraId="45E16A6F" w14:textId="77777777" w:rsidTr="00C913C7">
        <w:tc>
          <w:tcPr>
            <w:tcW w:w="1682" w:type="dxa"/>
          </w:tcPr>
          <w:p w14:paraId="1B2A0C17" w14:textId="1903B513" w:rsidR="00C913C7" w:rsidRDefault="00D232CB">
            <w:r>
              <w:t>Login Page</w:t>
            </w:r>
          </w:p>
        </w:tc>
        <w:tc>
          <w:tcPr>
            <w:tcW w:w="1683" w:type="dxa"/>
          </w:tcPr>
          <w:p w14:paraId="371E8295" w14:textId="0A1B5727" w:rsidR="00C913C7" w:rsidRDefault="00D232CB">
            <w:r>
              <w:t xml:space="preserve">Bill </w:t>
            </w:r>
            <w:proofErr w:type="spellStart"/>
            <w:r>
              <w:t>Vang</w:t>
            </w:r>
            <w:proofErr w:type="spellEnd"/>
          </w:p>
        </w:tc>
        <w:tc>
          <w:tcPr>
            <w:tcW w:w="1683" w:type="dxa"/>
          </w:tcPr>
          <w:p w14:paraId="288458C2" w14:textId="38D2AB2F" w:rsidR="00C913C7" w:rsidRDefault="00DA65EC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784DE104" w14:textId="77777777" w:rsidR="00C913C7" w:rsidRDefault="00DA65EC">
            <w:r>
              <w:t>2 Hours</w:t>
            </w:r>
          </w:p>
        </w:tc>
        <w:tc>
          <w:tcPr>
            <w:tcW w:w="1683" w:type="dxa"/>
          </w:tcPr>
          <w:p w14:paraId="5EBE4EC9" w14:textId="77777777" w:rsidR="00C913C7" w:rsidRDefault="00DA65EC">
            <w:r>
              <w:t>2 Hours</w:t>
            </w:r>
          </w:p>
        </w:tc>
      </w:tr>
      <w:tr w:rsidR="00064435" w14:paraId="5B068E86" w14:textId="77777777" w:rsidTr="00C913C7">
        <w:tc>
          <w:tcPr>
            <w:tcW w:w="1682" w:type="dxa"/>
          </w:tcPr>
          <w:p w14:paraId="0F719011" w14:textId="7F18A424" w:rsidR="00064435" w:rsidRDefault="00D232CB">
            <w:r>
              <w:t>Data Dictionaries</w:t>
            </w:r>
          </w:p>
        </w:tc>
        <w:tc>
          <w:tcPr>
            <w:tcW w:w="1683" w:type="dxa"/>
          </w:tcPr>
          <w:p w14:paraId="12B0956D" w14:textId="3266E430" w:rsidR="00064435" w:rsidRDefault="00D232CB">
            <w:proofErr w:type="spellStart"/>
            <w:r>
              <w:t>Kue</w:t>
            </w:r>
            <w:proofErr w:type="spellEnd"/>
            <w:r>
              <w:t xml:space="preserve"> </w:t>
            </w:r>
            <w:proofErr w:type="spellStart"/>
            <w:r>
              <w:t>Khang</w:t>
            </w:r>
            <w:proofErr w:type="spellEnd"/>
          </w:p>
        </w:tc>
        <w:tc>
          <w:tcPr>
            <w:tcW w:w="1683" w:type="dxa"/>
          </w:tcPr>
          <w:p w14:paraId="1B612162" w14:textId="69D04471" w:rsidR="00064435" w:rsidRDefault="00064435">
            <w:r>
              <w:t>03/</w:t>
            </w:r>
            <w:r w:rsidR="00D232CB">
              <w:t>27</w:t>
            </w:r>
            <w:r>
              <w:t>/19</w:t>
            </w:r>
          </w:p>
        </w:tc>
        <w:tc>
          <w:tcPr>
            <w:tcW w:w="1683" w:type="dxa"/>
          </w:tcPr>
          <w:p w14:paraId="784A7B93" w14:textId="3F72171A" w:rsidR="00064435" w:rsidRDefault="00D232CB">
            <w:r>
              <w:t xml:space="preserve">2 </w:t>
            </w:r>
            <w:r w:rsidR="00064435">
              <w:t>Hour</w:t>
            </w:r>
            <w:r>
              <w:t>s</w:t>
            </w:r>
          </w:p>
        </w:tc>
        <w:tc>
          <w:tcPr>
            <w:tcW w:w="1683" w:type="dxa"/>
          </w:tcPr>
          <w:p w14:paraId="5C73A179" w14:textId="67D112D9" w:rsidR="00064435" w:rsidRDefault="00D232CB">
            <w:r>
              <w:t>2</w:t>
            </w:r>
            <w:r w:rsidR="00064435">
              <w:t xml:space="preserve"> Hour</w:t>
            </w:r>
            <w:r>
              <w:t>s</w:t>
            </w:r>
          </w:p>
        </w:tc>
      </w:tr>
    </w:tbl>
    <w:p w14:paraId="73BCF000" w14:textId="77777777" w:rsidR="00C913C7" w:rsidRDefault="00C913C7"/>
    <w:sectPr w:rsidR="00C913C7">
      <w:headerReference w:type="default" r:id="rId10"/>
      <w:footerReference w:type="default" r:id="rId11"/>
      <w:footerReference w:type="first" r:id="rId12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6A913" w14:textId="77777777" w:rsidR="00714C00" w:rsidRDefault="00714C00">
      <w:pPr>
        <w:spacing w:after="0" w:line="240" w:lineRule="auto"/>
      </w:pPr>
      <w:r>
        <w:separator/>
      </w:r>
    </w:p>
    <w:p w14:paraId="50311FD5" w14:textId="77777777" w:rsidR="00714C00" w:rsidRDefault="00714C00"/>
  </w:endnote>
  <w:endnote w:type="continuationSeparator" w:id="0">
    <w:p w14:paraId="7D61031D" w14:textId="77777777" w:rsidR="00714C00" w:rsidRDefault="00714C00">
      <w:pPr>
        <w:spacing w:after="0" w:line="240" w:lineRule="auto"/>
      </w:pPr>
      <w:r>
        <w:continuationSeparator/>
      </w:r>
    </w:p>
    <w:p w14:paraId="0DC1621B" w14:textId="77777777" w:rsidR="00714C00" w:rsidRDefault="00714C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06707B" w14:paraId="12D273B4" w14:textId="77777777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14:paraId="73BF7402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</w:tr>
  </w:tbl>
  <w:p w14:paraId="2EAD8759" w14:textId="77777777" w:rsidR="0006707B" w:rsidRDefault="00067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424"/>
      <w:gridCol w:w="288"/>
      <w:gridCol w:w="2088"/>
    </w:tblGrid>
    <w:tr w:rsidR="0006707B" w14:paraId="3FD6E65D" w14:textId="77777777">
      <w:trPr>
        <w:jc w:val="right"/>
      </w:trPr>
      <w:tc>
        <w:tcPr>
          <w:tcW w:w="8424" w:type="dxa"/>
        </w:tcPr>
        <w:p w14:paraId="52B4F7C0" w14:textId="77777777" w:rsidR="0006707B" w:rsidRDefault="00C913C7">
          <w:pPr>
            <w:pStyle w:val="Organization"/>
          </w:pPr>
          <w:r>
            <w:t>Purple Team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06707B" w14:paraId="4450E13C" w14:textId="77777777">
            <w:trPr>
              <w:trHeight w:hRule="exact" w:val="144"/>
            </w:trPr>
            <w:tc>
              <w:tcPr>
                <w:tcW w:w="1683" w:type="pct"/>
              </w:tcPr>
              <w:p w14:paraId="039163A9" w14:textId="77777777" w:rsidR="0006707B" w:rsidRDefault="0006707B"/>
            </w:tc>
            <w:tc>
              <w:tcPr>
                <w:tcW w:w="1656" w:type="pct"/>
              </w:tcPr>
              <w:p w14:paraId="7BA8F4E0" w14:textId="77777777" w:rsidR="0006707B" w:rsidRDefault="0006707B"/>
            </w:tc>
            <w:tc>
              <w:tcPr>
                <w:tcW w:w="1661" w:type="pct"/>
              </w:tcPr>
              <w:p w14:paraId="1BC73535" w14:textId="77777777" w:rsidR="0006707B" w:rsidRDefault="0006707B"/>
            </w:tc>
          </w:tr>
          <w:tr w:rsidR="00C913C7" w14:paraId="01FE7F1A" w14:textId="77777777">
            <w:tc>
              <w:tcPr>
                <w:tcW w:w="1683" w:type="pct"/>
                <w:tcMar>
                  <w:bottom w:w="144" w:type="dxa"/>
                </w:tcMar>
              </w:tcPr>
              <w:p w14:paraId="6DDD905D" w14:textId="77777777" w:rsidR="00C913C7" w:rsidRDefault="00C913C7">
                <w:pPr>
                  <w:pStyle w:val="Footer"/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14:paraId="67F82A42" w14:textId="77777777" w:rsidR="00C913C7" w:rsidRDefault="00C913C7">
                <w:pPr>
                  <w:pStyle w:val="Footer"/>
                </w:pP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14:paraId="367A042A" w14:textId="77777777" w:rsidR="00C913C7" w:rsidRDefault="00C913C7">
                <w:pPr>
                  <w:pStyle w:val="Footer"/>
                </w:pPr>
              </w:p>
            </w:tc>
          </w:tr>
        </w:tbl>
        <w:p w14:paraId="1B5EB2A2" w14:textId="77777777" w:rsidR="0006707B" w:rsidRDefault="0006707B">
          <w:pPr>
            <w:pStyle w:val="Footer"/>
          </w:pPr>
        </w:p>
      </w:tc>
      <w:tc>
        <w:tcPr>
          <w:tcW w:w="288" w:type="dxa"/>
        </w:tcPr>
        <w:p w14:paraId="1AF7AE73" w14:textId="77777777" w:rsidR="0006707B" w:rsidRDefault="0006707B">
          <w:pPr>
            <w:pStyle w:val="Footer"/>
          </w:pPr>
        </w:p>
      </w:tc>
      <w:sdt>
        <w:sdtPr>
          <w:alias w:val="Click icon at right to replace logo"/>
          <w:tag w:val="Click icon at right to replace logo"/>
          <w:id w:val="1506468256"/>
          <w:showingPlcHdr/>
          <w:picture/>
        </w:sdtPr>
        <w:sdtEndPr/>
        <w:sdtContent>
          <w:tc>
            <w:tcPr>
              <w:tcW w:w="2088" w:type="dxa"/>
              <w:vAlign w:val="bottom"/>
            </w:tcPr>
            <w:p w14:paraId="2AEC21BC" w14:textId="77777777" w:rsidR="0006707B" w:rsidRDefault="00C913C7">
              <w:pPr>
                <w:pStyle w:val="Graphic"/>
              </w:pPr>
              <w:r>
                <w:rPr>
                  <w:noProof/>
                </w:rPr>
                <w:drawing>
                  <wp:inline distT="0" distB="0" distL="0" distR="0" wp14:anchorId="47BB9312" wp14:editId="0205F9B5">
                    <wp:extent cx="914400" cy="914400"/>
                    <wp:effectExtent l="0" t="0" r="0" b="0"/>
                    <wp:docPr id="4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6707B" w14:paraId="0DBDE595" w14:textId="77777777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14:paraId="3250590D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  <w:tc>
        <w:tcPr>
          <w:tcW w:w="288" w:type="dxa"/>
        </w:tcPr>
        <w:p w14:paraId="4F750457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  <w:tc>
        <w:tcPr>
          <w:tcW w:w="2088" w:type="dxa"/>
          <w:shd w:val="clear" w:color="auto" w:fill="000000" w:themeFill="text1"/>
        </w:tcPr>
        <w:p w14:paraId="5734556C" w14:textId="77777777" w:rsidR="0006707B" w:rsidRDefault="0006707B">
          <w:pPr>
            <w:pStyle w:val="Footer"/>
            <w:rPr>
              <w:sz w:val="10"/>
              <w:szCs w:val="10"/>
            </w:rPr>
          </w:pPr>
        </w:p>
      </w:tc>
    </w:tr>
  </w:tbl>
  <w:p w14:paraId="491D3455" w14:textId="77777777" w:rsidR="0006707B" w:rsidRDefault="00067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CB7D" w14:textId="77777777" w:rsidR="00714C00" w:rsidRDefault="00714C00">
      <w:pPr>
        <w:spacing w:after="0" w:line="240" w:lineRule="auto"/>
      </w:pPr>
      <w:r>
        <w:separator/>
      </w:r>
    </w:p>
    <w:p w14:paraId="7FB17630" w14:textId="77777777" w:rsidR="00714C00" w:rsidRDefault="00714C00"/>
  </w:footnote>
  <w:footnote w:type="continuationSeparator" w:id="0">
    <w:p w14:paraId="419C53AB" w14:textId="77777777" w:rsidR="00714C00" w:rsidRDefault="00714C00">
      <w:pPr>
        <w:spacing w:after="0" w:line="240" w:lineRule="auto"/>
      </w:pPr>
      <w:r>
        <w:continuationSeparator/>
      </w:r>
    </w:p>
    <w:p w14:paraId="2542AC93" w14:textId="77777777" w:rsidR="00714C00" w:rsidRDefault="00714C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06707B" w14:paraId="6ECF2C19" w14:textId="77777777">
      <w:trPr>
        <w:trHeight w:hRule="exact" w:val="720"/>
        <w:jc w:val="right"/>
      </w:trPr>
      <w:sdt>
        <w:sdtPr>
          <w:alias w:val="Date"/>
          <w:tag w:val=""/>
          <w:id w:val="2064987651"/>
          <w:placeholder>
            <w:docPart w:val="956250C725BF1940A2D9594D6C3D8C7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3-27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51C921F8" w14:textId="668C74DB" w:rsidR="0006707B" w:rsidRDefault="00D232CB">
              <w:pPr>
                <w:pStyle w:val="Date"/>
              </w:pPr>
              <w:r>
                <w:t>03.27.2019</w:t>
              </w:r>
            </w:p>
          </w:tc>
        </w:sdtContent>
      </w:sdt>
      <w:tc>
        <w:tcPr>
          <w:tcW w:w="288" w:type="dxa"/>
          <w:vAlign w:val="bottom"/>
        </w:tcPr>
        <w:p w14:paraId="2C28FC70" w14:textId="77777777" w:rsidR="0006707B" w:rsidRDefault="0006707B"/>
      </w:tc>
      <w:tc>
        <w:tcPr>
          <w:tcW w:w="5544" w:type="dxa"/>
          <w:vAlign w:val="bottom"/>
        </w:tcPr>
        <w:p w14:paraId="3B692A42" w14:textId="77777777" w:rsidR="0006707B" w:rsidRDefault="00714C00">
          <w:pPr>
            <w:pStyle w:val="Title"/>
          </w:pPr>
          <w:sdt>
            <w:sdtPr>
              <w:alias w:val="Title"/>
              <w:tag w:val=""/>
              <w:id w:val="87829287"/>
              <w:placeholder>
                <w:docPart w:val="EA847BD9D5A82643A723E4B3B590DB1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FB1DE7">
                <w:t>Memo</w:t>
              </w:r>
            </w:sdtContent>
          </w:sdt>
        </w:p>
      </w:tc>
      <w:tc>
        <w:tcPr>
          <w:tcW w:w="2880" w:type="dxa"/>
          <w:vAlign w:val="bottom"/>
        </w:tcPr>
        <w:p w14:paraId="4C86EA16" w14:textId="77777777" w:rsidR="0006707B" w:rsidRDefault="00FB1DE7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06707B" w14:paraId="5E3B7710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CDBC0AF" w14:textId="77777777" w:rsidR="0006707B" w:rsidRDefault="0006707B">
          <w:pPr>
            <w:rPr>
              <w:sz w:val="10"/>
            </w:rPr>
          </w:pPr>
        </w:p>
      </w:tc>
      <w:tc>
        <w:tcPr>
          <w:tcW w:w="288" w:type="dxa"/>
        </w:tcPr>
        <w:p w14:paraId="357BA7F5" w14:textId="77777777" w:rsidR="0006707B" w:rsidRDefault="0006707B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63E72630" w14:textId="77777777" w:rsidR="0006707B" w:rsidRDefault="0006707B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35B0E484" w14:textId="77777777" w:rsidR="0006707B" w:rsidRDefault="0006707B">
          <w:pPr>
            <w:rPr>
              <w:sz w:val="10"/>
            </w:rPr>
          </w:pPr>
        </w:p>
      </w:tc>
    </w:tr>
  </w:tbl>
  <w:p w14:paraId="2A539C39" w14:textId="77777777" w:rsidR="0006707B" w:rsidRDefault="00067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C7"/>
    <w:rsid w:val="00064435"/>
    <w:rsid w:val="0006707B"/>
    <w:rsid w:val="004167E9"/>
    <w:rsid w:val="004A1069"/>
    <w:rsid w:val="00586C3E"/>
    <w:rsid w:val="00714C00"/>
    <w:rsid w:val="0080497A"/>
    <w:rsid w:val="00AC7681"/>
    <w:rsid w:val="00AD11E4"/>
    <w:rsid w:val="00C913C7"/>
    <w:rsid w:val="00D232CB"/>
    <w:rsid w:val="00DA65EC"/>
    <w:rsid w:val="00F70278"/>
    <w:rsid w:val="00F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2295"/>
  <w15:docId w15:val="{AE01C6F2-0506-4E41-8B99-1377ED77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paragraph" w:customStyle="1" w:styleId="PageHeading">
    <w:name w:val="Page Heading"/>
    <w:basedOn w:val="Normal"/>
    <w:uiPriority w:val="1"/>
    <w:qFormat/>
    <w:pPr>
      <w:spacing w:before="600" w:after="2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rdanmoore/Library/Containers/com.microsoft.Word/Data/Library/Application%20Support/Microsoft/Office/16.0/DTS/Search/%7b80D6D7BF-7E41-D444-BA83-9EBD9D1D2DEC%7dtf027909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9827E4E282F41AD89F01D66B58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9B49-B7E0-1A4F-8380-B95935002651}"/>
      </w:docPartPr>
      <w:docPartBody>
        <w:p w:rsidR="003B1119" w:rsidRDefault="004858AE">
          <w:pPr>
            <w:pStyle w:val="E269827E4E282F41AD89F01D66B5810F"/>
          </w:pPr>
          <w:r>
            <w:t>[Date]</w:t>
          </w:r>
        </w:p>
      </w:docPartBody>
    </w:docPart>
    <w:docPart>
      <w:docPartPr>
        <w:name w:val="956250C725BF1940A2D9594D6C3D8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09C85-64BA-3743-89C9-CE03A8EE461D}"/>
      </w:docPartPr>
      <w:docPartBody>
        <w:p w:rsidR="003B1119" w:rsidRDefault="004858AE">
          <w:pPr>
            <w:pStyle w:val="956250C725BF1940A2D9594D6C3D8C79"/>
          </w:pPr>
          <w:r>
            <w:t>Memo</w:t>
          </w:r>
        </w:p>
      </w:docPartBody>
    </w:docPart>
    <w:docPart>
      <w:docPartPr>
        <w:name w:val="EA847BD9D5A82643A723E4B3B590D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507CB-934E-C844-A0AB-3C126DB704C0}"/>
      </w:docPartPr>
      <w:docPartBody>
        <w:p w:rsidR="003B1119" w:rsidRDefault="004858AE">
          <w:pPr>
            <w:pStyle w:val="EA847BD9D5A82643A723E4B3B590DB1A"/>
          </w:pPr>
          <w: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AE"/>
    <w:rsid w:val="002A450B"/>
    <w:rsid w:val="003B1119"/>
    <w:rsid w:val="004858AE"/>
    <w:rsid w:val="00A83352"/>
    <w:rsid w:val="00CF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9827E4E282F41AD89F01D66B5810F">
    <w:name w:val="E269827E4E282F41AD89F01D66B5810F"/>
  </w:style>
  <w:style w:type="paragraph" w:customStyle="1" w:styleId="956250C725BF1940A2D9594D6C3D8C79">
    <w:name w:val="956250C725BF1940A2D9594D6C3D8C79"/>
  </w:style>
  <w:style w:type="paragraph" w:customStyle="1" w:styleId="CFE27643AFD6F549A421F9B7F5576899">
    <w:name w:val="CFE27643AFD6F549A421F9B7F5576899"/>
  </w:style>
  <w:style w:type="paragraph" w:customStyle="1" w:styleId="D184CA61654C8D4B84BDE50CB8272AF8">
    <w:name w:val="D184CA61654C8D4B84BDE50CB8272AF8"/>
  </w:style>
  <w:style w:type="paragraph" w:customStyle="1" w:styleId="8AF060B086B266459AD7844241BC4015">
    <w:name w:val="8AF060B086B266459AD7844241BC4015"/>
  </w:style>
  <w:style w:type="paragraph" w:customStyle="1" w:styleId="A540FD11C4EB4246ACF44CBF3F73E786">
    <w:name w:val="A540FD11C4EB4246ACF44CBF3F73E786"/>
  </w:style>
  <w:style w:type="paragraph" w:customStyle="1" w:styleId="EA847BD9D5A82643A723E4B3B590DB1A">
    <w:name w:val="EA847BD9D5A82643A723E4B3B590DB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2019-03-27T00:00:00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PublishedLinkedAssetsLookup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LocLastLocAttemptVersionTypeLookup xmlns="4873beb7-5857-4685-be1f-d57550cc96cc" xsi:nil="true"/>
    <DirectSourceMarket xmlns="4873beb7-5857-4685-be1f-d57550cc96cc" xsi:nil="true"/>
    <ThumbnailAssetId xmlns="4873beb7-5857-4685-be1f-d57550cc96cc" xsi:nil="true"/>
    <PrimaryImageGen xmlns="4873beb7-5857-4685-be1f-d57550cc96cc">true</PrimaryImageGen>
    <LocNewPublishedVersionLookup xmlns="4873beb7-5857-4685-be1f-d57550cc96cc" xsi:nil="true"/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LocOverallPublishStatusLookup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LocOverallLocStatusLookup xmlns="4873beb7-5857-4685-be1f-d57550cc96cc" xsi:nil="true"/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1346605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>This business memo can be used for any type of meeting information or follow-up.</APDescription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2011-12-02T20:18:00+00:00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2029-05-12T07:00:00+00:00</AssetExpire>
    <DSATActionTaken xmlns="4873beb7-5857-4685-be1f-d57550cc96cc" xsi:nil="true"/>
    <LocPublishedDependentAssetsLookup xmlns="4873beb7-5857-4685-be1f-d57550cc96cc" xsi:nil="true"/>
    <CSXSubmissionMarket xmlns="4873beb7-5857-4685-be1f-d57550cc96cc" xsi:nil="true"/>
    <TPExecutable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TP102790956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694815</LocLastLocAttemptVersionLookup>
    <LocProcessedForHandoffsLookup xmlns="4873beb7-5857-4685-be1f-d57550cc96cc" xsi:nil="true"/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LocProcessedForMarketsLookup xmlns="4873beb7-5857-4685-be1f-d57550cc96cc" xsi:nil="true"/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OverallHandbackStatusLookup xmlns="4873beb7-5857-4685-be1f-d57550cc96cc" xsi:nil="true"/>
    <OriginalRelease xmlns="4873beb7-5857-4685-be1f-d57550cc96cc">15</OriginalRelease>
    <LocMarketGroupTiers2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CC18D-C81A-4265-8920-21E4E7016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50DEDD-83F8-468D-9A94-F4E5F67622D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C5B884E-1F1A-44A2-8CC0-DB5761C53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{80D6D7BF-7E41-D444-BA83-9EBD9D1D2DEC}tf02790957.dotx</Template>
  <TotalTime>19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Jordan Moore</dc:creator>
  <cp:lastModifiedBy>Moore, Jordan R</cp:lastModifiedBy>
  <cp:revision>4</cp:revision>
  <dcterms:created xsi:type="dcterms:W3CDTF">2019-03-27T15:00:00Z</dcterms:created>
  <dcterms:modified xsi:type="dcterms:W3CDTF">2019-04-01T15:31:00Z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